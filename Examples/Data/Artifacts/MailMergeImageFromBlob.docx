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4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94143" w:rsidRPr="00A42BF6" w:rsidP="00294143">
      <w:pPr>
        <w:pStyle w:val="aspose-heading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5B3D7"/>
        <w:ind w:left="-720" w:right="-720"/>
      </w:pPr>
      <w:r w:rsidRPr="00A42BF6">
        <w:t>Northwind Employees</w:t>
      </w:r>
    </w:p>
    <w:p w:rsidR="00BA18F5" w:rsidP="00BA18F5"/>
    <w:tbl>
      <w:tblPr>
        <w:tblStyle w:val="TableNormal"/>
        <w:tblW w:w="8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144" w:type="dxa"/>
          <w:left w:w="115" w:type="dxa"/>
          <w:right w:w="115" w:type="dxa"/>
        </w:tblCellMar>
        <w:tblLook w:val="01A0"/>
      </w:tblPr>
      <w:tblGrid>
        <w:gridCol w:w="4374"/>
        <w:gridCol w:w="4374"/>
      </w:tblGrid>
      <w:tr w:rsidTr="009B79D2">
        <w:tblPrEx>
          <w:tblW w:w="8748" w:type="dxa"/>
          <w:tblBorders>
            <w:top w:val="single" w:sz="8" w:space="0" w:color="808080"/>
            <w:left w:val="single" w:sz="8" w:space="0" w:color="808080"/>
            <w:bottom w:val="single" w:sz="8" w:space="0" w:color="808080"/>
            <w:right w:val="single" w:sz="8" w:space="0" w:color="808080"/>
            <w:insideH w:val="single" w:sz="8" w:space="0" w:color="808080"/>
            <w:insideV w:val="single" w:sz="8" w:space="0" w:color="808080"/>
          </w:tblBorders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rPr>
          <w:trHeight w:val="20"/>
        </w:trPr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:rsidR="00BA18F5" w:rsidRPr="00A42BF6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A42BF6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Employee Details</w:t>
            </w:r>
          </w:p>
        </w:tc>
        <w:tc>
          <w:tcPr>
            <w:tcW w:w="4374" w:type="dxa"/>
            <w:tcBorders>
              <w:bottom w:val="single" w:sz="8" w:space="0" w:color="808080"/>
            </w:tcBorders>
            <w:shd w:val="solid" w:color="86B4CF" w:fill="FFFFFF"/>
            <w:tcMar>
              <w:top w:w="0" w:type="dxa"/>
            </w:tcMar>
            <w:vAlign w:val="bottom"/>
          </w:tcPr>
          <w:p w:rsidR="00BA18F5" w:rsidRPr="003E12A4" w:rsidP="00B6214E">
            <w:pPr>
              <w:spacing w:before="120" w:after="60"/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</w:pPr>
            <w:r w:rsidRPr="003E12A4">
              <w:rPr>
                <w:rFonts w:ascii="Arial" w:hAnsi="Arial" w:cs="Arial"/>
                <w:b/>
                <w:color w:val="FFFFFF"/>
                <w:sz w:val="30"/>
                <w:szCs w:val="20"/>
                <w:vertAlign w:val="subscript"/>
              </w:rPr>
              <w:t>Photo</w:t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Nancy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Davolio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Sales Representative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507 -</w:t>
            </w:r>
            <w:r w:rsidRPr="003E12A4" w:rsidR="000C437C">
              <w:rPr>
                <w:noProof/>
              </w:rPr>
              <w:t xml:space="preserve"> 20th Ave. E.</w:t>
            </w:r>
          </w:p>
          <w:p w:rsidR="00BA18F5" w:rsidRPr="003E12A4" w:rsidP="00A044A8">
            <w:pPr>
              <w:spacing w:after="0"/>
            </w:pPr>
            <w:r w:rsidRPr="003E12A4" w:rsidR="000C437C">
              <w:rPr>
                <w:noProof/>
              </w:rPr>
              <w:t>Apt. 2A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Seattle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USA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562456" cy="1664079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56" cy="166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Andrew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Fuller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Vice President</w:t>
            </w:r>
            <w:r w:rsidRPr="003E12A4" w:rsidR="000C437C">
              <w:rPr>
                <w:noProof/>
              </w:rPr>
              <w:t>, Sales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908 W</w:t>
            </w:r>
            <w:r w:rsidRPr="003E12A4" w:rsidR="000C437C">
              <w:rPr>
                <w:noProof/>
              </w:rPr>
              <w:t>. Capital Way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Tacoma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USA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562456" cy="1664079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56" cy="166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Janet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Leverling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Sales Representative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722 Moss</w:t>
            </w:r>
            <w:r w:rsidRPr="003E12A4" w:rsidR="000C437C">
              <w:rPr>
                <w:noProof/>
              </w:rPr>
              <w:t xml:space="preserve"> Bay Blvd.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Kirkland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USA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473536" cy="1714891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36" cy="171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Margaret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Peacock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Sales Representative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4110 Old</w:t>
            </w:r>
            <w:r w:rsidRPr="003E12A4" w:rsidR="000C437C">
              <w:rPr>
                <w:noProof/>
              </w:rPr>
              <w:t xml:space="preserve"> Redmond Rd.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Redmond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USA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524347" cy="1664079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347" cy="166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Steven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Buchanan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Sales Manager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14 Garrett</w:t>
            </w:r>
            <w:r w:rsidRPr="003E12A4" w:rsidR="000C437C">
              <w:rPr>
                <w:noProof/>
              </w:rPr>
              <w:t xml:space="preserve"> Hill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London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UK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282992" cy="174029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992" cy="174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Michael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Suyama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Sales Representative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Coventry House</w:t>
            </w:r>
          </w:p>
          <w:p w:rsidR="00BA18F5" w:rsidRPr="003E12A4" w:rsidP="00A044A8">
            <w:pPr>
              <w:spacing w:after="0"/>
            </w:pPr>
            <w:r w:rsidRPr="003E12A4" w:rsidR="000C437C">
              <w:rPr>
                <w:noProof/>
              </w:rPr>
              <w:t>Miner Rd.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London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UK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384615" cy="174029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615" cy="174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Robert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King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Sales Representative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Edgeham Hollow</w:t>
            </w:r>
          </w:p>
          <w:p w:rsidR="00BA18F5" w:rsidRPr="003E12A4" w:rsidP="00A044A8">
            <w:pPr>
              <w:spacing w:after="0"/>
            </w:pPr>
            <w:r w:rsidRPr="003E12A4" w:rsidR="000C437C">
              <w:rPr>
                <w:noProof/>
              </w:rPr>
              <w:t>Winchester Way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London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UK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168666" cy="174029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666" cy="174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Laura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Callahan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Inside Sales</w:t>
            </w:r>
            <w:r w:rsidRPr="003E12A4" w:rsidR="000C437C">
              <w:rPr>
                <w:noProof/>
              </w:rPr>
              <w:t xml:space="preserve"> Coordinator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4726 -</w:t>
            </w:r>
            <w:r w:rsidRPr="003E12A4" w:rsidR="000C437C">
              <w:rPr>
                <w:noProof/>
              </w:rPr>
              <w:t xml:space="preserve"> 11th Ave. N.E.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Seattle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USA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537050" cy="1676782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050" cy="167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82693">
        <w:tblPrEx>
          <w:tblW w:w="8748" w:type="dxa"/>
          <w:tblLayout w:type="fixed"/>
          <w:tblCellMar>
            <w:top w:w="144" w:type="dxa"/>
            <w:left w:w="115" w:type="dxa"/>
            <w:right w:w="115" w:type="dxa"/>
          </w:tblCellMar>
          <w:tblLook w:val="01A0"/>
        </w:tblPrEx>
        <w:tc>
          <w:tcPr>
            <w:tcW w:w="4374" w:type="dxa"/>
            <w:shd w:val="clear" w:color="auto" w:fill="FBFCFF"/>
          </w:tcPr>
          <w:p w:rsidR="00A044A8" w:rsidRPr="003E12A4" w:rsidP="00A044A8">
            <w:pPr>
              <w:spacing w:after="0"/>
            </w:pPr>
            <w:r w:rsidRPr="003E12A4" w:rsidR="00BA18F5">
              <w:t xml:space="preserve">First Name: </w:t>
            </w:r>
            <w:r w:rsidRPr="003E12A4">
              <w:rPr>
                <w:noProof/>
              </w:rPr>
              <w:t>Anne</w:t>
            </w:r>
          </w:p>
          <w:p w:rsidR="00BA18F5" w:rsidRPr="003E12A4" w:rsidP="00A044A8">
            <w:pPr>
              <w:spacing w:after="0"/>
            </w:pPr>
            <w:r w:rsidRPr="003E12A4">
              <w:t xml:space="preserve">Last Name: </w:t>
            </w:r>
            <w:r w:rsidRPr="003E12A4" w:rsidR="00A044A8">
              <w:rPr>
                <w:noProof/>
              </w:rPr>
              <w:t>Dodsworth</w:t>
            </w:r>
            <w:r w:rsidRPr="003E12A4">
              <w:rPr>
                <w:noProof/>
              </w:rPr>
              <w:br/>
            </w:r>
            <w:r w:rsidRPr="003E12A4">
              <w:t xml:space="preserve">Title: </w:t>
            </w:r>
            <w:r w:rsidRPr="003E12A4" w:rsidR="00A044A8">
              <w:rPr>
                <w:noProof/>
              </w:rPr>
              <w:t>Sales Representative</w:t>
            </w:r>
            <w:r w:rsidRPr="003E12A4">
              <w:rPr>
                <w:noProof/>
              </w:rPr>
              <w:br/>
            </w:r>
            <w:r w:rsidRPr="003E12A4">
              <w:t xml:space="preserve">Address: </w:t>
            </w:r>
            <w:r w:rsidRPr="003E12A4" w:rsidR="00A044A8">
              <w:rPr>
                <w:noProof/>
              </w:rPr>
              <w:t>7 Houndstooth</w:t>
            </w:r>
            <w:r w:rsidRPr="003E12A4" w:rsidR="000C437C">
              <w:rPr>
                <w:noProof/>
              </w:rPr>
              <w:t xml:space="preserve"> Rd.</w:t>
            </w:r>
            <w:r w:rsidRPr="003E12A4">
              <w:rPr>
                <w:noProof/>
              </w:rPr>
              <w:br/>
            </w:r>
            <w:r w:rsidRPr="003E12A4">
              <w:t xml:space="preserve">City: </w:t>
            </w:r>
            <w:r w:rsidRPr="003E12A4" w:rsidR="00A044A8">
              <w:rPr>
                <w:noProof/>
              </w:rPr>
              <w:t>London</w:t>
            </w:r>
            <w:r w:rsidRPr="003E12A4">
              <w:rPr>
                <w:noProof/>
              </w:rPr>
              <w:br/>
            </w:r>
            <w:r w:rsidRPr="003E12A4">
              <w:t xml:space="preserve">Region: Country: </w:t>
            </w:r>
            <w:r w:rsidRPr="003E12A4" w:rsidR="00A044A8">
              <w:rPr>
                <w:noProof/>
              </w:rPr>
              <w:t>UK</w:t>
            </w:r>
          </w:p>
        </w:tc>
        <w:tc>
          <w:tcPr>
            <w:tcW w:w="4374" w:type="dxa"/>
            <w:shd w:val="clear" w:color="auto" w:fill="FBFCFF"/>
          </w:tcPr>
          <w:p w:rsidR="00BA18F5" w:rsidRPr="003E12A4" w:rsidP="007F68C6">
            <w:pPr>
              <w:jc w:val="center"/>
            </w:pPr>
            <w:r w:rsidRPr="003E12A4" w:rsidR="000C437C">
              <w:drawing>
                <wp:inline>
                  <wp:extent cx="1257586" cy="1676782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586" cy="1676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E93" w:rsidP="00BA18F5"/>
    <w:p w:rsidR="007D5EFC" w:rsidRPr="007D5EFC" w:rsidP="00BA18F5">
      <w:pPr>
        <w:rPr>
          <w:rFonts w:ascii="Arial" w:hAnsi="Arial" w:cs="Arial"/>
        </w:rPr>
      </w:pPr>
      <w:r>
        <w:br/>
      </w:r>
    </w:p>
    <w:p w:rsidR="005B715F">
      <w:pPr>
        <w:rPr>
          <w:rFonts w:ascii="Arial" w:hAnsi="Arial" w:cs="Arial"/>
        </w:rPr>
      </w:pPr>
    </w:p>
    <w:sectPr w:rsidSect="00BA18F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797" w:header="709" w:footer="709" w:gutter="0"/>
      <w:pgBorders w:zOrder="front" w:display="allPages"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A42B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B40F07" w:rsidRPr="00D3332F" w:rsidP="00B40F07">
    <w:pPr>
      <w:pStyle w:val="Footer"/>
      <w:tabs>
        <w:tab w:val="right" w:pos="9180"/>
        <w:tab w:val="clear" w:pos="936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  <w:lang w:val="en-NZ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49" type="#_x0000_t75" alt="Untitled-1" style="width:603pt;height:151.5pt;margin-top:618.4pt;margin-left:-89.85pt;mso-position-horizontal-relative:margin;mso-position-vertical-relative:margin;position:absolute;visibility:visible;z-index:-251653120" filled="f" stroked="f">
          <v:imagedata r:id="rId1" o:title="Untitled-1"/>
          <w10:wrap anchorx="margin" anchory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A42BF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F6">
    <w:pPr>
      <w:pStyle w:val="Header"/>
    </w:pP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C5D">
    <w:pPr>
      <w:pStyle w:val="Header"/>
    </w:pPr>
    <w:r>
      <w:rPr>
        <w:noProof/>
        <w:lang w:val="en-NZ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50" type="#_x0000_t75" alt="Untitled - 6" style="width:799.2pt;height:147pt;margin-top:0;margin-left:-203.85pt;mso-position-horizontal-relative:page;mso-position-vertical-relative:page;position:absolute;visibility:visible;z-index:-251657216" filled="f" stroked="f">
          <v:imagedata r:id="rId1" o:title="Untitled - 6"/>
          <w10:anchorlock/>
        </v:shape>
      </w:pict>
    </w: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2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BF6">
    <w:pPr>
      <w:pStyle w:val="Header"/>
    </w:pPr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D23"/>
    <w:rsid w:val="000326B8"/>
    <w:rsid w:val="00062541"/>
    <w:rsid w:val="000A10EA"/>
    <w:rsid w:val="000C437C"/>
    <w:rsid w:val="00103188"/>
    <w:rsid w:val="00155E94"/>
    <w:rsid w:val="0016261D"/>
    <w:rsid w:val="00173182"/>
    <w:rsid w:val="001B425C"/>
    <w:rsid w:val="001C4A65"/>
    <w:rsid w:val="00207735"/>
    <w:rsid w:val="00272488"/>
    <w:rsid w:val="00282693"/>
    <w:rsid w:val="00284644"/>
    <w:rsid w:val="00294143"/>
    <w:rsid w:val="003878FB"/>
    <w:rsid w:val="003E12A4"/>
    <w:rsid w:val="00434C4A"/>
    <w:rsid w:val="00480664"/>
    <w:rsid w:val="004A625B"/>
    <w:rsid w:val="004E770D"/>
    <w:rsid w:val="00503CED"/>
    <w:rsid w:val="005A4620"/>
    <w:rsid w:val="005B715F"/>
    <w:rsid w:val="005E0091"/>
    <w:rsid w:val="00605946"/>
    <w:rsid w:val="006130E2"/>
    <w:rsid w:val="006357E5"/>
    <w:rsid w:val="00650C31"/>
    <w:rsid w:val="00664DB8"/>
    <w:rsid w:val="006926F1"/>
    <w:rsid w:val="006B7D23"/>
    <w:rsid w:val="00720CCC"/>
    <w:rsid w:val="00727E95"/>
    <w:rsid w:val="00745CB8"/>
    <w:rsid w:val="007B05D8"/>
    <w:rsid w:val="007D5EFC"/>
    <w:rsid w:val="007E6F8C"/>
    <w:rsid w:val="007F4DD7"/>
    <w:rsid w:val="007F68C6"/>
    <w:rsid w:val="00811007"/>
    <w:rsid w:val="008C0B6D"/>
    <w:rsid w:val="00937F59"/>
    <w:rsid w:val="00967F2C"/>
    <w:rsid w:val="00982ADD"/>
    <w:rsid w:val="009B79D2"/>
    <w:rsid w:val="00A044A8"/>
    <w:rsid w:val="00A37F02"/>
    <w:rsid w:val="00A42BF6"/>
    <w:rsid w:val="00AF67E3"/>
    <w:rsid w:val="00B40F07"/>
    <w:rsid w:val="00B6214E"/>
    <w:rsid w:val="00B85C5D"/>
    <w:rsid w:val="00BA18F5"/>
    <w:rsid w:val="00C2036F"/>
    <w:rsid w:val="00C45A2B"/>
    <w:rsid w:val="00C46F32"/>
    <w:rsid w:val="00C60DF9"/>
    <w:rsid w:val="00C9431F"/>
    <w:rsid w:val="00CA6D40"/>
    <w:rsid w:val="00CC5DC8"/>
    <w:rsid w:val="00CF79F7"/>
    <w:rsid w:val="00D3332F"/>
    <w:rsid w:val="00D97B7F"/>
    <w:rsid w:val="00DA4B84"/>
    <w:rsid w:val="00DC0251"/>
    <w:rsid w:val="00E46E93"/>
    <w:rsid w:val="00E96896"/>
    <w:rsid w:val="00F82EBD"/>
    <w:rsid w:val="00FA5CAB"/>
    <w:rsid w:val="00FE2B94"/>
    <w:rsid w:val="00FF1DA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41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basedOn w:val="DefaultParagraphFont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23"/>
    <w:rPr>
      <w:rFonts w:ascii="Tahoma" w:hAnsi="Tahoma" w:cs="Tahoma"/>
      <w:sz w:val="16"/>
      <w:szCs w:val="16"/>
    </w:rPr>
  </w:style>
  <w:style w:type="paragraph" w:customStyle="1" w:styleId="aspose-heading2">
    <w:name w:val="aspose-heading2"/>
    <w:basedOn w:val="aspose-heading"/>
    <w:rsid w:val="000A10EA"/>
    <w:pPr>
      <w:jc w:val="center"/>
    </w:pPr>
    <w:rPr>
      <w:sz w:val="48"/>
      <w:vertAlign w:val="subscript"/>
    </w:rPr>
  </w:style>
  <w:style w:type="table" w:styleId="TableGrid">
    <w:name w:val="Table Grid"/>
    <w:basedOn w:val="TableNormal"/>
    <w:uiPriority w:val="59"/>
    <w:rsid w:val="00C9431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C9431F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left w:val="none" w:sz="0" w:space="0" w:color="auto"/>
        <w:bottom w:val="single" w:sz="8" w:space="0" w:color="4F81BD"/>
        <w:right w:val="none" w:sz="0" w:space="0" w:color="auto"/>
        <w:insideH w:val="none" w:sz="0" w:space="0" w:color="auto"/>
        <w:insideV w:val="none" w:sz="0" w:space="0" w:color="auto"/>
      </w:tblBorders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customStyle="1" w:styleId="Aspose-Heading-Center">
    <w:name w:val="Aspose-Heading-Center"/>
    <w:basedOn w:val="Normal"/>
    <w:link w:val="Aspose-Heading-CenterChar"/>
    <w:qFormat/>
    <w:rsid w:val="00937F59"/>
    <w:pPr>
      <w:spacing w:before="80" w:after="80"/>
      <w:jc w:val="center"/>
    </w:pPr>
    <w:rPr>
      <w:rFonts w:ascii="Arial" w:hAnsi="Arial" w:cs="Arial"/>
      <w:color w:val="FFFFFF"/>
      <w:sz w:val="28"/>
      <w:szCs w:val="28"/>
    </w:rPr>
  </w:style>
  <w:style w:type="table" w:customStyle="1" w:styleId="Aspose-Table1">
    <w:name w:val="Aspose-Table1"/>
    <w:basedOn w:val="TableNormal"/>
    <w:uiPriority w:val="99"/>
    <w:qFormat/>
    <w:rsid w:val="001C4A65"/>
    <w:pPr>
      <w:spacing w:after="0" w:line="240" w:lineRule="auto"/>
    </w:pPr>
    <w:tblPr/>
  </w:style>
  <w:style w:type="character" w:customStyle="1" w:styleId="Aspose-Heading-CenterChar">
    <w:name w:val="Aspose-Heading-Center Char"/>
    <w:basedOn w:val="DefaultParagraphFont"/>
    <w:link w:val="Aspose-Heading-Center"/>
    <w:rsid w:val="00937F59"/>
    <w:rPr>
      <w:rFonts w:ascii="Arial" w:hAnsi="Arial" w:cs="Arial"/>
      <w:color w:val="FFFFFF"/>
      <w:sz w:val="28"/>
      <w:szCs w:val="28"/>
    </w:rPr>
  </w:style>
  <w:style w:type="table" w:customStyle="1" w:styleId="LightList-Accent11">
    <w:name w:val="Light List - Accent 11"/>
    <w:basedOn w:val="TableNormal"/>
    <w:uiPriority w:val="61"/>
    <w:rsid w:val="00DC025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none" w:sz="0" w:space="0" w:color="auto"/>
        <w:insideV w:val="none" w:sz="0" w:space="0" w:color="auto"/>
      </w:tblBorders>
    </w:tbl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Col">
      <w:rPr>
        <w:b/>
        <w:bCs/>
      </w:rPr>
    </w:tblStylePr>
    <w:tblStylePr w:type="fir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B85C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C5D"/>
    <w:rPr>
      <w:sz w:val="22"/>
      <w:szCs w:val="22"/>
      <w:lang w:val="en-US" w:eastAsia="en-US"/>
    </w:rPr>
  </w:style>
  <w:style w:type="paragraph" w:customStyle="1" w:styleId="Normal2">
    <w:name w:val="Normal2"/>
    <w:basedOn w:val="Normal"/>
    <w:link w:val="Normal2Char"/>
    <w:qFormat/>
    <w:rsid w:val="00C2036F"/>
    <w:pPr>
      <w:spacing w:after="0" w:line="240" w:lineRule="auto"/>
    </w:pPr>
    <w:rPr>
      <w:rFonts w:ascii="Arial" w:eastAsia="Times New Roman" w:hAnsi="Arial" w:cs="Arial"/>
      <w:noProof/>
      <w:color w:val="000080"/>
      <w:lang w:eastAsia="ru-RU"/>
    </w:rPr>
  </w:style>
  <w:style w:type="character" w:customStyle="1" w:styleId="Normal2Char">
    <w:name w:val="Normal2 Char"/>
    <w:basedOn w:val="DefaultParagraphFont"/>
    <w:link w:val="Normal2"/>
    <w:rsid w:val="00C2036F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header" Target="header1.xml" /><Relationship Id="rId15" Type="http://schemas.openxmlformats.org/officeDocument/2006/relationships/header" Target="header2.xml" /><Relationship Id="rId16" Type="http://schemas.openxmlformats.org/officeDocument/2006/relationships/footer" Target="footer1.xml" /><Relationship Id="rId17" Type="http://schemas.openxmlformats.org/officeDocument/2006/relationships/footer" Target="footer2.xml" /><Relationship Id="rId18" Type="http://schemas.openxmlformats.org/officeDocument/2006/relationships/header" Target="header3.xml" /><Relationship Id="rId19" Type="http://schemas.openxmlformats.org/officeDocument/2006/relationships/footer" Target="footer3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0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.jpeg" /><Relationship Id="rId2" Type="http://schemas.openxmlformats.org/officeDocument/2006/relationships/image" Target="media/image10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0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F:\Projects\ASPOSE\Demo%20Work\.NET%20Components\Aspose.Words\C#\General\Tempalte1.dotx" TargetMode="Externa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3487350-06EA-4150-9E4F-89436F76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romeok</cp:lastModifiedBy>
  <cp:revision>50</cp:revision>
  <dcterms:created xsi:type="dcterms:W3CDTF">2010-06-17T23:06:00Z</dcterms:created>
  <dcterms:modified xsi:type="dcterms:W3CDTF">2010-07-10T12:33:00Z</dcterms:modified>
</cp:coreProperties>
</file>