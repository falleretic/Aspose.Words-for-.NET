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C3" w:rsidRPr="00164144" w:rsidRDefault="009E16C3" w:rsidP="00C920FC">
      <w:pPr>
        <w:pStyle w:val="aspose-heading2"/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/>
        <w:rPr>
          <w:color w:val="FFFFFF"/>
          <w:sz w:val="36"/>
          <w:szCs w:val="36"/>
        </w:rPr>
      </w:pPr>
      <w:bookmarkStart w:id="0" w:name="_GoBack"/>
      <w:bookmarkEnd w:id="0"/>
      <w:r w:rsidRPr="00164144">
        <w:rPr>
          <w:color w:val="FFFFFF"/>
          <w:sz w:val="36"/>
          <w:szCs w:val="36"/>
        </w:rPr>
        <w:t>Northwind Traders</w:t>
      </w:r>
    </w:p>
    <w:p w:rsidR="004558CA" w:rsidRPr="004558CA" w:rsidRDefault="00FA4CCB" w:rsidP="004558CA">
      <w:pPr>
        <w:pStyle w:val="Heading1"/>
      </w:pPr>
      <w:r>
        <w:t>Customers</w:t>
      </w:r>
      <w:r w:rsidR="007E6CAF">
        <w:t xml:space="preserve"> List</w:t>
      </w:r>
    </w:p>
    <w:p w:rsidR="00115531" w:rsidRPr="009A1F9B" w:rsidRDefault="009916C2" w:rsidP="00DD1581">
      <w:pPr>
        <w:spacing w:after="0"/>
        <w:rPr>
          <w:i/>
        </w:rPr>
      </w:pPr>
      <w:r w:rsidRPr="00B84DF0">
        <w:rPr>
          <w:i/>
        </w:rPr>
        <w:fldChar w:fldCharType="begin"/>
      </w:r>
      <w:r w:rsidRPr="00B84DF0">
        <w:rPr>
          <w:i/>
        </w:rPr>
        <w:instrText xml:space="preserve"> MERGEFIELD  TableStart:StoreDetails  \* MERGEFORMAT </w:instrText>
      </w:r>
      <w:r w:rsidRPr="00B84DF0">
        <w:rPr>
          <w:i/>
        </w:rPr>
        <w:fldChar w:fldCharType="separate"/>
      </w:r>
      <w:r w:rsidRPr="00B84DF0">
        <w:rPr>
          <w:i/>
          <w:noProof/>
        </w:rPr>
        <w:t>«TableStart:StoreDetails»</w:t>
      </w:r>
      <w:r w:rsidRPr="00B84DF0">
        <w:rPr>
          <w:i/>
        </w:rPr>
        <w:fldChar w:fldCharType="end"/>
      </w:r>
      <w:r w:rsidR="00115531">
        <w:rPr>
          <w:b/>
        </w:rPr>
        <w:t>Name</w:t>
      </w:r>
      <w:r w:rsidR="00115531" w:rsidRPr="00DD1581">
        <w:rPr>
          <w:b/>
        </w:rPr>
        <w:t>:</w:t>
      </w:r>
      <w:r w:rsidR="00115531" w:rsidRPr="00DD1581">
        <w:t xml:space="preserve"> </w:t>
      </w:r>
      <w:fldSimple w:instr=" MERGEFIELD  Name  \* MERGEFORMAT ">
        <w:r w:rsidR="00115531">
          <w:rPr>
            <w:noProof/>
          </w:rPr>
          <w:t>«Name»</w:t>
        </w:r>
      </w:fldSimple>
    </w:p>
    <w:p w:rsidR="00100424" w:rsidRDefault="00DD1581" w:rsidP="00DD1581">
      <w:pPr>
        <w:spacing w:after="0"/>
      </w:pPr>
      <w:r w:rsidRPr="00DD1581">
        <w:rPr>
          <w:b/>
        </w:rPr>
        <w:t>Address:</w:t>
      </w:r>
      <w:r w:rsidRPr="00DD1581">
        <w:t xml:space="preserve"> </w:t>
      </w:r>
      <w:fldSimple w:instr=" MERGEFIELD  Address  \* MERGEFORMAT ">
        <w:r>
          <w:rPr>
            <w:noProof/>
          </w:rPr>
          <w:t>«Address»</w:t>
        </w:r>
      </w:fldSimple>
    </w:p>
    <w:p w:rsidR="00100424" w:rsidRDefault="00DD1581" w:rsidP="00DD1581">
      <w:pPr>
        <w:spacing w:after="0"/>
      </w:pPr>
      <w:r w:rsidRPr="00DD1581">
        <w:rPr>
          <w:b/>
        </w:rPr>
        <w:t xml:space="preserve">City: </w:t>
      </w:r>
      <w:fldSimple w:instr=" MERGEFIELD  City  \* MERGEFORMAT ">
        <w:r>
          <w:rPr>
            <w:noProof/>
          </w:rPr>
          <w:t>«City»</w:t>
        </w:r>
      </w:fldSimple>
    </w:p>
    <w:p w:rsidR="00DD1581" w:rsidRDefault="00DD1581" w:rsidP="00DD1581">
      <w:pPr>
        <w:spacing w:after="0"/>
      </w:pPr>
      <w:r w:rsidRPr="00DD1581">
        <w:rPr>
          <w:b/>
        </w:rPr>
        <w:t>Country:</w:t>
      </w:r>
      <w:r w:rsidRPr="00DD1581">
        <w:t xml:space="preserve"> </w:t>
      </w:r>
      <w:fldSimple w:instr=" MERGEFIELD  Country  \* MERGEFORMAT ">
        <w:r>
          <w:rPr>
            <w:noProof/>
          </w:rPr>
          <w:t>«Country»</w:t>
        </w:r>
      </w:fldSimple>
    </w:p>
    <w:p w:rsidR="001B1897" w:rsidRDefault="00D634B5" w:rsidP="003C0F56">
      <w:pPr>
        <w:spacing w:after="0"/>
      </w:pPr>
      <w:r>
        <w:rPr>
          <w:b/>
        </w:rPr>
        <w:t>Contact Details</w:t>
      </w:r>
      <w:r w:rsidR="00DD1581" w:rsidRPr="00DD1581">
        <w:rPr>
          <w:b/>
        </w:rPr>
        <w:t>:</w:t>
      </w:r>
      <w:r w:rsidR="00DD1581" w:rsidRPr="00DD1581">
        <w:t xml:space="preserve"> </w:t>
      </w:r>
    </w:p>
    <w:p w:rsidR="004F1EAD" w:rsidRDefault="00D634B5" w:rsidP="004F1EAD">
      <w:pPr>
        <w:spacing w:after="0"/>
        <w:ind w:firstLine="720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MERGEFIELD  TableStart:ContactDetails  \* MERGEFORMAT </w:instrText>
      </w:r>
      <w:r>
        <w:rPr>
          <w:i/>
        </w:rPr>
        <w:fldChar w:fldCharType="separate"/>
      </w:r>
      <w:r>
        <w:rPr>
          <w:i/>
          <w:noProof/>
        </w:rPr>
        <w:t>«TableStart:ContactDetails»</w:t>
      </w:r>
      <w:r>
        <w:rPr>
          <w:i/>
        </w:rPr>
        <w:fldChar w:fldCharType="end"/>
      </w:r>
      <w:r w:rsidR="00A65B29">
        <w:rPr>
          <w:i/>
        </w:rPr>
        <w:t xml:space="preserve"> </w:t>
      </w:r>
      <w:r w:rsidR="00893313">
        <w:rPr>
          <w:i/>
        </w:rPr>
        <w:t>Name</w:t>
      </w:r>
      <w:r w:rsidR="00893313" w:rsidRPr="00A65B29">
        <w:rPr>
          <w:i/>
        </w:rPr>
        <w:t>:</w:t>
      </w:r>
      <w:r w:rsidR="00893313">
        <w:t xml:space="preserve"> </w:t>
      </w:r>
      <w:fldSimple w:instr=" MERGEFIELD  Name  \* MERGEFORMAT ">
        <w:r w:rsidR="00893313">
          <w:rPr>
            <w:noProof/>
          </w:rPr>
          <w:t>«Name»</w:t>
        </w:r>
      </w:fldSimple>
    </w:p>
    <w:p w:rsidR="000761E0" w:rsidRDefault="001B09E8" w:rsidP="00E47F2D">
      <w:pPr>
        <w:spacing w:after="0"/>
        <w:ind w:firstLine="720"/>
      </w:pPr>
      <w:r>
        <w:rPr>
          <w:i/>
        </w:rPr>
        <w:t>Phone Number</w:t>
      </w:r>
      <w:r w:rsidR="00A65B29" w:rsidRPr="00A65B29">
        <w:rPr>
          <w:i/>
        </w:rPr>
        <w:t>:</w:t>
      </w:r>
      <w:r w:rsidR="00A65B29">
        <w:t xml:space="preserve"> </w:t>
      </w:r>
      <w:fldSimple w:instr=" MERGEFIELD  Number  \* MERGEFORMAT ">
        <w:r w:rsidR="00893313">
          <w:rPr>
            <w:noProof/>
          </w:rPr>
          <w:t>«Number»</w:t>
        </w:r>
      </w:fldSimple>
    </w:p>
    <w:p w:rsidR="00DD1581" w:rsidRPr="00E47F2D" w:rsidRDefault="00D634B5" w:rsidP="00E47F2D">
      <w:pPr>
        <w:spacing w:after="0"/>
        <w:ind w:firstLine="720"/>
      </w:pPr>
      <w:r>
        <w:rPr>
          <w:i/>
        </w:rPr>
        <w:fldChar w:fldCharType="begin"/>
      </w:r>
      <w:r>
        <w:rPr>
          <w:i/>
        </w:rPr>
        <w:instrText xml:space="preserve"> MERGEFIELD  TableEnd:ContactDetails  \* MERGEFORMAT </w:instrText>
      </w:r>
      <w:r>
        <w:rPr>
          <w:i/>
        </w:rPr>
        <w:fldChar w:fldCharType="separate"/>
      </w:r>
      <w:r>
        <w:rPr>
          <w:i/>
          <w:noProof/>
        </w:rPr>
        <w:t>«TableEnd:ContactDetails»</w:t>
      </w:r>
      <w:r>
        <w:rPr>
          <w:i/>
        </w:rPr>
        <w:fldChar w:fldCharType="end"/>
      </w:r>
      <w:r w:rsidR="00DD1581" w:rsidRPr="00B84DF0">
        <w:rPr>
          <w:i/>
        </w:rPr>
        <w:fldChar w:fldCharType="begin"/>
      </w:r>
      <w:r w:rsidR="00DD1581" w:rsidRPr="00B84DF0">
        <w:rPr>
          <w:i/>
        </w:rPr>
        <w:instrText xml:space="preserve"> MERGEFIELD  TableEnd:StoreDetails  \* MERGEFORMAT </w:instrText>
      </w:r>
      <w:r w:rsidR="00DD1581" w:rsidRPr="00B84DF0">
        <w:rPr>
          <w:i/>
        </w:rPr>
        <w:fldChar w:fldCharType="separate"/>
      </w:r>
      <w:r w:rsidR="00DD1581" w:rsidRPr="00B84DF0">
        <w:rPr>
          <w:i/>
          <w:noProof/>
        </w:rPr>
        <w:t>«TableEnd:StoreDetails»</w:t>
      </w:r>
      <w:r w:rsidR="00DD1581" w:rsidRPr="00B84DF0">
        <w:rPr>
          <w:i/>
        </w:rPr>
        <w:fldChar w:fldCharType="end"/>
      </w:r>
    </w:p>
    <w:p w:rsidR="001868B7" w:rsidRPr="00497886" w:rsidRDefault="001868B7" w:rsidP="00497886">
      <w:pPr>
        <w:pStyle w:val="Heading1"/>
      </w:pPr>
      <w:r w:rsidRPr="00497886">
        <w:t>List of Suppliers</w:t>
      </w:r>
    </w:p>
    <w:tbl>
      <w:tblPr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</w:tblBorders>
        <w:tblLayout w:type="fixed"/>
        <w:tblLook w:val="01A0" w:firstRow="1" w:lastRow="0" w:firstColumn="1" w:lastColumn="1" w:noHBand="0" w:noVBand="0"/>
      </w:tblPr>
      <w:tblGrid>
        <w:gridCol w:w="2628"/>
        <w:gridCol w:w="1980"/>
        <w:gridCol w:w="2340"/>
        <w:gridCol w:w="1800"/>
      </w:tblGrid>
      <w:tr w:rsidR="001868B7" w:rsidRPr="00056E8B" w:rsidTr="0010481D"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:rsidR="001868B7" w:rsidRPr="00056E8B" w:rsidRDefault="001868B7" w:rsidP="00F5320C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056E8B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:rsidR="001868B7" w:rsidRPr="00056E8B" w:rsidRDefault="001868B7" w:rsidP="00F5320C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056E8B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:rsidR="001868B7" w:rsidRPr="00056E8B" w:rsidRDefault="001868B7" w:rsidP="00F5320C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056E8B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:rsidR="001868B7" w:rsidRPr="00056E8B" w:rsidRDefault="001868B7" w:rsidP="00F5320C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056E8B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R="001868B7" w:rsidRPr="00056E8B" w:rsidTr="0010481D">
        <w:tc>
          <w:tcPr>
            <w:tcW w:w="2628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:rsidR="001868B7" w:rsidRPr="00056E8B" w:rsidRDefault="00AF2E92" w:rsidP="005D6EC3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B84DF0">
              <w:rPr>
                <w:i/>
              </w:rPr>
              <w:fldChar w:fldCharType="begin"/>
            </w:r>
            <w:r w:rsidRPr="00B84DF0">
              <w:rPr>
                <w:i/>
              </w:rPr>
              <w:instrText xml:space="preserve"> MERGEFIELD  TableStart:Suppliers  \* MERGEFORMAT </w:instrText>
            </w:r>
            <w:r w:rsidRPr="00B84DF0">
              <w:rPr>
                <w:i/>
              </w:rPr>
              <w:fldChar w:fldCharType="separate"/>
            </w:r>
            <w:r w:rsidR="006C2E11" w:rsidRPr="00B84DF0">
              <w:rPr>
                <w:rFonts w:ascii="Arial" w:hAnsi="Arial"/>
                <w:i/>
                <w:noProof/>
                <w:color w:val="404040"/>
                <w:sz w:val="18"/>
                <w:szCs w:val="20"/>
              </w:rPr>
              <w:t>«TableStart:Suppliers»</w:t>
            </w:r>
            <w:r w:rsidRPr="00B84DF0">
              <w:rPr>
                <w:i/>
              </w:rPr>
              <w:fldChar w:fldCharType="end"/>
            </w:r>
            <w:r w:rsidRPr="00056E8B">
              <w:fldChar w:fldCharType="begin"/>
            </w:r>
            <w:r w:rsidRPr="00056E8B">
              <w:instrText xml:space="preserve"> MERGEFIELD  CompanyName  \* </w:instrText>
            </w:r>
            <w:r w:rsidR="005D6EC3">
              <w:instrText>CHARFORMAT</w:instrText>
            </w:r>
            <w:r w:rsidRPr="00056E8B">
              <w:instrText xml:space="preserve"> </w:instrText>
            </w:r>
            <w:r w:rsidRPr="00056E8B">
              <w:fldChar w:fldCharType="separate"/>
            </w:r>
            <w:r w:rsidR="006C2E11" w:rsidRPr="00056E8B">
              <w:rPr>
                <w:rFonts w:ascii="Arial" w:hAnsi="Arial"/>
                <w:noProof/>
                <w:color w:val="404040"/>
                <w:sz w:val="18"/>
                <w:szCs w:val="20"/>
              </w:rPr>
              <w:t>«CompanyName»</w:t>
            </w:r>
            <w:r w:rsidRPr="00056E8B">
              <w:fldChar w:fldCharType="end"/>
            </w:r>
          </w:p>
        </w:tc>
        <w:tc>
          <w:tcPr>
            <w:tcW w:w="198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:rsidR="001868B7" w:rsidRPr="00056E8B" w:rsidRDefault="00AF2E92" w:rsidP="00F5320C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fldSimple w:instr=" MERGEFIELD  ContactName  \* MERGEFORMAT ">
              <w:r w:rsidR="006C2E11" w:rsidRPr="00056E8B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«ContactName»</w:t>
              </w:r>
            </w:fldSimple>
          </w:p>
        </w:tc>
        <w:tc>
          <w:tcPr>
            <w:tcW w:w="234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:rsidR="001868B7" w:rsidRPr="00056E8B" w:rsidRDefault="00AF2E92" w:rsidP="00F5320C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fldSimple w:instr=" MERGEFIELD  Address  \* MERGEFORMAT ">
              <w:r w:rsidR="006C2E11" w:rsidRPr="00056E8B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«Address»</w:t>
              </w:r>
            </w:fldSimple>
            <w:r w:rsidR="006C2E11" w:rsidRPr="00056E8B">
              <w:rPr>
                <w:rFonts w:ascii="Arial" w:hAnsi="Arial"/>
                <w:color w:val="404040"/>
                <w:sz w:val="18"/>
                <w:szCs w:val="20"/>
              </w:rPr>
              <w:t>,</w:t>
            </w:r>
            <w:r w:rsidR="006C2E11" w:rsidRPr="00056E8B">
              <w:rPr>
                <w:rFonts w:ascii="Arial" w:hAnsi="Arial"/>
                <w:color w:val="404040"/>
                <w:sz w:val="18"/>
                <w:szCs w:val="20"/>
              </w:rPr>
              <w:br/>
            </w:r>
            <w:fldSimple w:instr=" MERGEFIELD  City  \* MERGEFORMAT ">
              <w:r w:rsidR="006C2E11" w:rsidRPr="00056E8B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«City»</w:t>
              </w:r>
            </w:fldSimple>
            <w:r w:rsidR="006C2E11" w:rsidRPr="00056E8B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fldSimple w:instr=" MERGEFIELD  PostalCode  \* MERGEFORMAT ">
              <w:r w:rsidR="006C2E11" w:rsidRPr="00056E8B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«PostalCode»</w:t>
              </w:r>
            </w:fldSimple>
            <w:r w:rsidR="006C2E11" w:rsidRPr="00056E8B">
              <w:rPr>
                <w:rFonts w:ascii="Arial" w:hAnsi="Arial"/>
                <w:color w:val="404040"/>
                <w:sz w:val="18"/>
                <w:szCs w:val="20"/>
              </w:rPr>
              <w:br/>
            </w:r>
            <w:fldSimple w:instr=" MERGEFIELD  Country  \* MERGEFORMAT ">
              <w:r w:rsidR="006C2E11" w:rsidRPr="00056E8B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«Country»</w:t>
              </w:r>
            </w:fldSimple>
          </w:p>
        </w:tc>
        <w:tc>
          <w:tcPr>
            <w:tcW w:w="180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:rsidR="001868B7" w:rsidRPr="00056E8B" w:rsidRDefault="00AF2E92" w:rsidP="006C2E11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fldSimple w:instr=" MERGEFIELD  Phone  \* MERGEFORMAT ">
              <w:r w:rsidR="006C2E11" w:rsidRPr="00056E8B">
                <w:rPr>
                  <w:rFonts w:ascii="Arial" w:hAnsi="Arial"/>
                  <w:noProof/>
                  <w:color w:val="404040"/>
                  <w:sz w:val="18"/>
                  <w:szCs w:val="20"/>
                </w:rPr>
                <w:t>«Phone»</w:t>
              </w:r>
            </w:fldSimple>
            <w:r w:rsidRPr="00B84DF0">
              <w:rPr>
                <w:i/>
              </w:rPr>
              <w:fldChar w:fldCharType="begin"/>
            </w:r>
            <w:r w:rsidRPr="00B84DF0">
              <w:rPr>
                <w:i/>
              </w:rPr>
              <w:instrText xml:space="preserve"> MERGEFIELD  TableEnd:Suppliers  \* MERGEFORMAT </w:instrText>
            </w:r>
            <w:r w:rsidRPr="00B84DF0">
              <w:rPr>
                <w:i/>
              </w:rPr>
              <w:fldChar w:fldCharType="separate"/>
            </w:r>
            <w:r w:rsidR="006C2E11" w:rsidRPr="00B84DF0">
              <w:rPr>
                <w:rFonts w:ascii="Arial" w:hAnsi="Arial"/>
                <w:i/>
                <w:noProof/>
                <w:color w:val="404040"/>
                <w:sz w:val="18"/>
                <w:szCs w:val="20"/>
              </w:rPr>
              <w:t>«TableEnd:Suppliers»</w:t>
            </w:r>
            <w:r w:rsidRPr="00B84DF0">
              <w:rPr>
                <w:i/>
              </w:rPr>
              <w:fldChar w:fldCharType="end"/>
            </w:r>
          </w:p>
        </w:tc>
      </w:tr>
    </w:tbl>
    <w:p w:rsidR="001868B7" w:rsidRPr="00DD320D" w:rsidRDefault="001868B7" w:rsidP="001868B7">
      <w:pPr>
        <w:rPr>
          <w:rFonts w:ascii="Arial" w:hAnsi="Arial"/>
        </w:rPr>
      </w:pPr>
    </w:p>
    <w:sectPr w:rsidR="001868B7" w:rsidRPr="00DD320D" w:rsidSect="00F532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709" w:footer="709" w:gutter="0"/>
      <w:pgBorders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14" w:rsidRDefault="001B5A14" w:rsidP="00BA00DB">
      <w:pPr>
        <w:spacing w:after="0" w:line="240" w:lineRule="auto"/>
      </w:pPr>
      <w:r>
        <w:separator/>
      </w:r>
    </w:p>
  </w:endnote>
  <w:endnote w:type="continuationSeparator" w:id="0">
    <w:p w:rsidR="001B5A14" w:rsidRDefault="001B5A14" w:rsidP="00BA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6C6" w:rsidRDefault="00591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20C" w:rsidRPr="00D3332F" w:rsidRDefault="00617E88" w:rsidP="00F5320C">
    <w:pPr>
      <w:pStyle w:val="Footer"/>
      <w:tabs>
        <w:tab w:val="clear" w:pos="9360"/>
        <w:tab w:val="right" w:pos="918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noProof/>
        <w:color w:val="808080"/>
        <w:sz w:val="16"/>
        <w:szCs w:val="16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-1141095</wp:posOffset>
          </wp:positionH>
          <wp:positionV relativeFrom="margin">
            <wp:posOffset>7858125</wp:posOffset>
          </wp:positionV>
          <wp:extent cx="7658100" cy="1924050"/>
          <wp:effectExtent l="0" t="0" r="0" b="0"/>
          <wp:wrapNone/>
          <wp:docPr id="1" name="Picture 4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92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6C6" w:rsidRDefault="00591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14" w:rsidRDefault="001B5A14" w:rsidP="00BA00DB">
      <w:pPr>
        <w:spacing w:after="0" w:line="240" w:lineRule="auto"/>
      </w:pPr>
      <w:r>
        <w:separator/>
      </w:r>
    </w:p>
  </w:footnote>
  <w:footnote w:type="continuationSeparator" w:id="0">
    <w:p w:rsidR="001B5A14" w:rsidRDefault="001B5A14" w:rsidP="00BA0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6C6" w:rsidRDefault="00591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3F" w:rsidRDefault="00617E88">
    <w:pPr>
      <w:pStyle w:val="Header"/>
    </w:pPr>
    <w:r>
      <w:rPr>
        <w:noProof/>
      </w:rPr>
      <w:drawing>
        <wp:anchor distT="0" distB="0" distL="114300" distR="114300" simplePos="0" relativeHeight="251657216" behindDoc="1" locked="1" layoutInCell="1" allowOverlap="1">
          <wp:simplePos x="0" y="0"/>
          <wp:positionH relativeFrom="page">
            <wp:posOffset>-2590800</wp:posOffset>
          </wp:positionH>
          <wp:positionV relativeFrom="page">
            <wp:posOffset>0</wp:posOffset>
          </wp:positionV>
          <wp:extent cx="10149840" cy="1857375"/>
          <wp:effectExtent l="0" t="0" r="0" b="0"/>
          <wp:wrapNone/>
          <wp:docPr id="2" name="Picture 3" descr="Untitled -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 -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9840" cy="185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6C6" w:rsidRDefault="005916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E2"/>
    <w:rsid w:val="0000761E"/>
    <w:rsid w:val="00022584"/>
    <w:rsid w:val="000230EC"/>
    <w:rsid w:val="00056E8B"/>
    <w:rsid w:val="00064683"/>
    <w:rsid w:val="000761E0"/>
    <w:rsid w:val="000908BB"/>
    <w:rsid w:val="000A6C80"/>
    <w:rsid w:val="000D0AE7"/>
    <w:rsid w:val="000E5F72"/>
    <w:rsid w:val="00100424"/>
    <w:rsid w:val="0010481D"/>
    <w:rsid w:val="00106592"/>
    <w:rsid w:val="00115531"/>
    <w:rsid w:val="00122092"/>
    <w:rsid w:val="00132573"/>
    <w:rsid w:val="001341B5"/>
    <w:rsid w:val="0014043B"/>
    <w:rsid w:val="00145D0E"/>
    <w:rsid w:val="0014621C"/>
    <w:rsid w:val="00161E70"/>
    <w:rsid w:val="00164144"/>
    <w:rsid w:val="00171921"/>
    <w:rsid w:val="00176CCD"/>
    <w:rsid w:val="00181006"/>
    <w:rsid w:val="00182246"/>
    <w:rsid w:val="001868B7"/>
    <w:rsid w:val="00191651"/>
    <w:rsid w:val="001975BF"/>
    <w:rsid w:val="001B09E8"/>
    <w:rsid w:val="001B1897"/>
    <w:rsid w:val="001B5A14"/>
    <w:rsid w:val="001D24BD"/>
    <w:rsid w:val="001D770E"/>
    <w:rsid w:val="00212B05"/>
    <w:rsid w:val="00243D37"/>
    <w:rsid w:val="0027397F"/>
    <w:rsid w:val="0028225C"/>
    <w:rsid w:val="00294F11"/>
    <w:rsid w:val="00295881"/>
    <w:rsid w:val="002A7A44"/>
    <w:rsid w:val="002B4F1C"/>
    <w:rsid w:val="002C29C7"/>
    <w:rsid w:val="002E1C0E"/>
    <w:rsid w:val="00313E3F"/>
    <w:rsid w:val="00323658"/>
    <w:rsid w:val="003436AE"/>
    <w:rsid w:val="0034710F"/>
    <w:rsid w:val="003523D1"/>
    <w:rsid w:val="00355743"/>
    <w:rsid w:val="003570F3"/>
    <w:rsid w:val="003665D8"/>
    <w:rsid w:val="00366740"/>
    <w:rsid w:val="0037188A"/>
    <w:rsid w:val="003864DD"/>
    <w:rsid w:val="00391390"/>
    <w:rsid w:val="003A002D"/>
    <w:rsid w:val="003C0F56"/>
    <w:rsid w:val="003E0F33"/>
    <w:rsid w:val="003F48CA"/>
    <w:rsid w:val="00406BF2"/>
    <w:rsid w:val="004142BB"/>
    <w:rsid w:val="0043393F"/>
    <w:rsid w:val="00434C4A"/>
    <w:rsid w:val="004467F8"/>
    <w:rsid w:val="004558CA"/>
    <w:rsid w:val="00475187"/>
    <w:rsid w:val="0047623B"/>
    <w:rsid w:val="00497886"/>
    <w:rsid w:val="004B004B"/>
    <w:rsid w:val="004B6407"/>
    <w:rsid w:val="004D2195"/>
    <w:rsid w:val="004D2E2A"/>
    <w:rsid w:val="004F1340"/>
    <w:rsid w:val="004F1EAD"/>
    <w:rsid w:val="005141EE"/>
    <w:rsid w:val="00531241"/>
    <w:rsid w:val="005354FD"/>
    <w:rsid w:val="00536EA3"/>
    <w:rsid w:val="005419D9"/>
    <w:rsid w:val="0054766A"/>
    <w:rsid w:val="00556A5D"/>
    <w:rsid w:val="00576D8B"/>
    <w:rsid w:val="00577BFF"/>
    <w:rsid w:val="005916C6"/>
    <w:rsid w:val="005963CE"/>
    <w:rsid w:val="005B0BEE"/>
    <w:rsid w:val="005B44A2"/>
    <w:rsid w:val="005D090C"/>
    <w:rsid w:val="005D661E"/>
    <w:rsid w:val="005D6EC3"/>
    <w:rsid w:val="005F040D"/>
    <w:rsid w:val="00617E88"/>
    <w:rsid w:val="006272E5"/>
    <w:rsid w:val="006303DC"/>
    <w:rsid w:val="00630A10"/>
    <w:rsid w:val="0063702B"/>
    <w:rsid w:val="0066157B"/>
    <w:rsid w:val="00662BF5"/>
    <w:rsid w:val="00662EC3"/>
    <w:rsid w:val="00663E98"/>
    <w:rsid w:val="00663EDE"/>
    <w:rsid w:val="00664DB8"/>
    <w:rsid w:val="00671036"/>
    <w:rsid w:val="00682010"/>
    <w:rsid w:val="006853BF"/>
    <w:rsid w:val="006B46F6"/>
    <w:rsid w:val="006C0914"/>
    <w:rsid w:val="006C2E11"/>
    <w:rsid w:val="006C3C23"/>
    <w:rsid w:val="006D03E2"/>
    <w:rsid w:val="006D778D"/>
    <w:rsid w:val="006F3FBF"/>
    <w:rsid w:val="00713B86"/>
    <w:rsid w:val="007273C0"/>
    <w:rsid w:val="007318D0"/>
    <w:rsid w:val="007411E2"/>
    <w:rsid w:val="007B05D8"/>
    <w:rsid w:val="007B3385"/>
    <w:rsid w:val="007B5BA8"/>
    <w:rsid w:val="007E6CAF"/>
    <w:rsid w:val="007F18DF"/>
    <w:rsid w:val="007F6505"/>
    <w:rsid w:val="007F79A1"/>
    <w:rsid w:val="00827235"/>
    <w:rsid w:val="008518ED"/>
    <w:rsid w:val="008672FC"/>
    <w:rsid w:val="00873371"/>
    <w:rsid w:val="00873893"/>
    <w:rsid w:val="00874531"/>
    <w:rsid w:val="00882F15"/>
    <w:rsid w:val="0088406C"/>
    <w:rsid w:val="008917E3"/>
    <w:rsid w:val="00893313"/>
    <w:rsid w:val="008A723A"/>
    <w:rsid w:val="008B59F3"/>
    <w:rsid w:val="008C3448"/>
    <w:rsid w:val="008C4999"/>
    <w:rsid w:val="008C6447"/>
    <w:rsid w:val="008D3CE0"/>
    <w:rsid w:val="00915B24"/>
    <w:rsid w:val="00915DF3"/>
    <w:rsid w:val="0092216A"/>
    <w:rsid w:val="00937F75"/>
    <w:rsid w:val="00961652"/>
    <w:rsid w:val="00964367"/>
    <w:rsid w:val="009916C2"/>
    <w:rsid w:val="00991761"/>
    <w:rsid w:val="00996FE0"/>
    <w:rsid w:val="009A1F9B"/>
    <w:rsid w:val="009A4882"/>
    <w:rsid w:val="009C13F9"/>
    <w:rsid w:val="009C6D27"/>
    <w:rsid w:val="009D00CB"/>
    <w:rsid w:val="009E16C3"/>
    <w:rsid w:val="009F18CF"/>
    <w:rsid w:val="009F5564"/>
    <w:rsid w:val="00A12F06"/>
    <w:rsid w:val="00A1322E"/>
    <w:rsid w:val="00A15C12"/>
    <w:rsid w:val="00A20D02"/>
    <w:rsid w:val="00A22386"/>
    <w:rsid w:val="00A27869"/>
    <w:rsid w:val="00A33732"/>
    <w:rsid w:val="00A36F91"/>
    <w:rsid w:val="00A54067"/>
    <w:rsid w:val="00A54E24"/>
    <w:rsid w:val="00A63F0E"/>
    <w:rsid w:val="00A65B29"/>
    <w:rsid w:val="00A80CEA"/>
    <w:rsid w:val="00AA0796"/>
    <w:rsid w:val="00AA14C0"/>
    <w:rsid w:val="00AB0700"/>
    <w:rsid w:val="00AB558A"/>
    <w:rsid w:val="00AC1D1C"/>
    <w:rsid w:val="00AF2E92"/>
    <w:rsid w:val="00B06232"/>
    <w:rsid w:val="00B10A7F"/>
    <w:rsid w:val="00B156F3"/>
    <w:rsid w:val="00B22897"/>
    <w:rsid w:val="00B2782D"/>
    <w:rsid w:val="00B470E8"/>
    <w:rsid w:val="00B6347C"/>
    <w:rsid w:val="00B6557F"/>
    <w:rsid w:val="00B664E3"/>
    <w:rsid w:val="00B745FD"/>
    <w:rsid w:val="00B84DF0"/>
    <w:rsid w:val="00B93CA6"/>
    <w:rsid w:val="00BA00DB"/>
    <w:rsid w:val="00BA2EC0"/>
    <w:rsid w:val="00BB0A3B"/>
    <w:rsid w:val="00BB363C"/>
    <w:rsid w:val="00BB4BB2"/>
    <w:rsid w:val="00BC40AD"/>
    <w:rsid w:val="00BD4B82"/>
    <w:rsid w:val="00BE1B95"/>
    <w:rsid w:val="00BE4F16"/>
    <w:rsid w:val="00BE50EF"/>
    <w:rsid w:val="00BF48DC"/>
    <w:rsid w:val="00BF6615"/>
    <w:rsid w:val="00BF7183"/>
    <w:rsid w:val="00C06DED"/>
    <w:rsid w:val="00C1141D"/>
    <w:rsid w:val="00C13863"/>
    <w:rsid w:val="00C5763F"/>
    <w:rsid w:val="00C671A9"/>
    <w:rsid w:val="00C70193"/>
    <w:rsid w:val="00C920FC"/>
    <w:rsid w:val="00C92E38"/>
    <w:rsid w:val="00CB5F14"/>
    <w:rsid w:val="00CF18D3"/>
    <w:rsid w:val="00CF3704"/>
    <w:rsid w:val="00D11C97"/>
    <w:rsid w:val="00D13496"/>
    <w:rsid w:val="00D20D51"/>
    <w:rsid w:val="00D2491E"/>
    <w:rsid w:val="00D634B5"/>
    <w:rsid w:val="00D6360C"/>
    <w:rsid w:val="00D770D2"/>
    <w:rsid w:val="00DD1581"/>
    <w:rsid w:val="00DD541B"/>
    <w:rsid w:val="00DF5673"/>
    <w:rsid w:val="00E02CAC"/>
    <w:rsid w:val="00E12A2E"/>
    <w:rsid w:val="00E21742"/>
    <w:rsid w:val="00E27C6B"/>
    <w:rsid w:val="00E47F2D"/>
    <w:rsid w:val="00E678C2"/>
    <w:rsid w:val="00E86384"/>
    <w:rsid w:val="00EA444C"/>
    <w:rsid w:val="00EB2379"/>
    <w:rsid w:val="00EE20C2"/>
    <w:rsid w:val="00F01367"/>
    <w:rsid w:val="00F06276"/>
    <w:rsid w:val="00F067A4"/>
    <w:rsid w:val="00F06C3B"/>
    <w:rsid w:val="00F3761D"/>
    <w:rsid w:val="00F524AB"/>
    <w:rsid w:val="00F5320C"/>
    <w:rsid w:val="00F571C3"/>
    <w:rsid w:val="00F72ECD"/>
    <w:rsid w:val="00F771E6"/>
    <w:rsid w:val="00F9349A"/>
    <w:rsid w:val="00FA40CA"/>
    <w:rsid w:val="00FA4CCB"/>
    <w:rsid w:val="00FB64C9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057D2-4DA2-44BC-B1B3-FF8F92E6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0D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aspose-heading2"/>
    <w:next w:val="Normal"/>
    <w:link w:val="Heading1Char"/>
    <w:uiPriority w:val="9"/>
    <w:qFormat/>
    <w:rsid w:val="00497886"/>
    <w:pPr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/>
      <w:noProof/>
      <w:color w:val="FFFFFF"/>
      <w:sz w:val="36"/>
      <w:szCs w:val="40"/>
    </w:rPr>
  </w:style>
  <w:style w:type="character" w:customStyle="1" w:styleId="aspose-headingChar">
    <w:name w:val="aspose-heading Char"/>
    <w:basedOn w:val="DefaultParagraphFont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customStyle="1" w:styleId="aspose-heading2">
    <w:name w:val="aspose-heading2"/>
    <w:basedOn w:val="Normal"/>
    <w:link w:val="aspose-heading2Char"/>
    <w:qFormat/>
    <w:rsid w:val="007411E2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basedOn w:val="DefaultParagraphFont"/>
    <w:link w:val="aspose-heading2"/>
    <w:rsid w:val="007411E2"/>
    <w:rPr>
      <w:rFonts w:ascii="Arial" w:hAnsi="Arial" w:cs="Arial"/>
      <w:color w:val="0D0D0D"/>
      <w:sz w:val="28"/>
      <w:szCs w:val="28"/>
    </w:rPr>
  </w:style>
  <w:style w:type="table" w:styleId="TableGrid">
    <w:name w:val="Table Grid"/>
    <w:basedOn w:val="TableNormal"/>
    <w:uiPriority w:val="59"/>
    <w:rsid w:val="00BB0A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33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3F"/>
  </w:style>
  <w:style w:type="paragraph" w:styleId="BalloonText">
    <w:name w:val="Balloon Text"/>
    <w:basedOn w:val="Normal"/>
    <w:link w:val="BalloonTextChar"/>
    <w:uiPriority w:val="99"/>
    <w:semiHidden/>
    <w:unhideWhenUsed/>
    <w:rsid w:val="0043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3F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link w:val="Normal2Char"/>
    <w:qFormat/>
    <w:rsid w:val="00B156F3"/>
    <w:pPr>
      <w:spacing w:after="0" w:line="240" w:lineRule="auto"/>
    </w:pPr>
    <w:rPr>
      <w:rFonts w:ascii="Arial" w:eastAsia="Times New Roman" w:hAnsi="Arial"/>
      <w:noProof/>
      <w:color w:val="000080"/>
      <w:lang w:eastAsia="ru-RU"/>
    </w:rPr>
  </w:style>
  <w:style w:type="character" w:customStyle="1" w:styleId="Normal2Char">
    <w:name w:val="Normal2 Char"/>
    <w:basedOn w:val="DefaultParagraphFont"/>
    <w:link w:val="Normal2"/>
    <w:rsid w:val="00B156F3"/>
    <w:rPr>
      <w:rFonts w:ascii="Arial" w:eastAsia="Times New Roman" w:hAnsi="Arial" w:cs="Arial"/>
      <w:noProof/>
      <w:color w:val="00008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97886"/>
    <w:rPr>
      <w:rFonts w:ascii="Arial" w:hAnsi="Arial"/>
      <w:color w:val="0D0D0D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jects\ASPOSE\Demo%20Work\.NET%20Components\Aspose.Words\C%23\General\Tempal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56009-4A56-4CD3-AFA8-D59B6692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Tempalte1.dotx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Вячеслав Дерюшев</cp:lastModifiedBy>
  <cp:revision>2</cp:revision>
  <dcterms:created xsi:type="dcterms:W3CDTF">2020-07-20T08:44:00Z</dcterms:created>
  <dcterms:modified xsi:type="dcterms:W3CDTF">2020-07-20T08:44:00Z</dcterms:modified>
</cp:coreProperties>
</file>