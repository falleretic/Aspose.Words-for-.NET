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5C" w:rsidRPr="00D33D9B" w:rsidRDefault="00262D5C" w:rsidP="00262D5C">
      <w:pPr>
        <w:pStyle w:val="aspose-heading"/>
        <w:pBdr>
          <w:top w:val="single" w:sz="8" w:space="1" w:color="D9D9D9"/>
          <w:left w:val="single" w:sz="8" w:space="4" w:color="D9D9D9"/>
          <w:bottom w:val="single" w:sz="8" w:space="1" w:color="D9D9D9"/>
          <w:right w:val="single" w:sz="8" w:space="4" w:color="D9D9D9"/>
        </w:pBdr>
        <w:shd w:val="clear" w:color="auto" w:fill="95B3D7"/>
        <w:ind w:left="-720" w:right="-720"/>
      </w:pPr>
      <w:bookmarkStart w:id="0" w:name="_GoBack"/>
      <w:bookmarkEnd w:id="0"/>
      <w:r w:rsidRPr="00D33D9B">
        <w:t>Dinner Invitation</w:t>
      </w:r>
    </w:p>
    <w:p w:rsidR="00262D5C" w:rsidRPr="00262D5C" w:rsidRDefault="00262D5C" w:rsidP="00262D5C"/>
    <w:tbl>
      <w:tblPr>
        <w:tblW w:w="9180" w:type="dxa"/>
        <w:tblCellMar>
          <w:left w:w="0" w:type="dxa"/>
          <w:right w:w="0" w:type="dxa"/>
        </w:tblCellMar>
        <w:tblLook w:val="01E0" w:firstRow="1" w:lastRow="1" w:firstColumn="1" w:lastColumn="1" w:noHBand="0" w:noVBand="0"/>
      </w:tblPr>
      <w:tblGrid>
        <w:gridCol w:w="6013"/>
        <w:gridCol w:w="3167"/>
      </w:tblGrid>
      <w:tr w:rsidR="000D3C1D" w:rsidRPr="00FC4FF3" w:rsidTr="00262D5C">
        <w:trPr>
          <w:trHeight w:val="4399"/>
        </w:trPr>
        <w:tc>
          <w:tcPr>
            <w:tcW w:w="6005" w:type="dxa"/>
            <w:noWrap/>
            <w:tcMar>
              <w:left w:w="0" w:type="dxa"/>
              <w:right w:w="0" w:type="dxa"/>
            </w:tcMar>
          </w:tcPr>
          <w:p w:rsidR="000D3C1D" w:rsidRDefault="000D3C1D" w:rsidP="00CE116D">
            <w:fldSimple w:instr=" MERGEFIELD  MyName  \* MERGEFORMAT ">
              <w:r>
                <w:rPr>
                  <w:noProof/>
                </w:rPr>
                <w:t>«MyName»</w:t>
              </w:r>
            </w:fldSimple>
            <w:r>
              <w:br/>
            </w:r>
            <w:fldSimple w:instr=" MERGEFIELD  MyAddress1  \* MERGEFORMAT ">
              <w:r>
                <w:rPr>
                  <w:noProof/>
                </w:rPr>
                <w:t>«MyAddress1»</w:t>
              </w:r>
            </w:fldSimple>
          </w:p>
          <w:p w:rsidR="000D3C1D" w:rsidRDefault="000D3C1D" w:rsidP="00CE116D">
            <w:fldSimple w:instr=" MERGEFIELD  MyAddress2  \* MERGEFORMAT ">
              <w:r>
                <w:rPr>
                  <w:noProof/>
                </w:rPr>
                <w:t>«MyAddress2»</w:t>
              </w:r>
            </w:fldSimple>
          </w:p>
          <w:p w:rsidR="000D3C1D" w:rsidRDefault="000D3C1D" w:rsidP="00CE116D">
            <w:r>
              <w:t>January 7, 2010</w:t>
            </w:r>
          </w:p>
          <w:p w:rsidR="000D3C1D" w:rsidRDefault="000D3C1D" w:rsidP="00CE116D"/>
          <w:p w:rsidR="000D3C1D" w:rsidRDefault="000D3C1D" w:rsidP="00CE116D">
            <w:pPr>
              <w:rPr>
                <w:lang w:val="en-NZ" w:eastAsia="zh-CN"/>
              </w:rPr>
            </w:pPr>
            <w:fldSimple w:instr=" MERGEFIELD  ContactName  \* MERGEFORMAT ">
              <w:r>
                <w:rPr>
                  <w:noProof/>
                </w:rPr>
                <w:t>«ContactName»</w:t>
              </w:r>
            </w:fldSimple>
            <w:r>
              <w:br/>
            </w:r>
            <w:fldSimple w:instr=" MERGEFIELD  ContactTitle  \* MERGEFORMAT ">
              <w:r>
                <w:rPr>
                  <w:noProof/>
                </w:rPr>
                <w:t>«ContactTitle»</w:t>
              </w:r>
            </w:fldSimple>
            <w:r>
              <w:br/>
            </w:r>
            <w:fldSimple w:instr=" MERGEFIELD  CompanyName  \* MERGEFORMAT ">
              <w:r>
                <w:rPr>
                  <w:noProof/>
                </w:rPr>
                <w:t>«CompanyName»</w:t>
              </w:r>
            </w:fldSimple>
            <w:r>
              <w:br/>
            </w:r>
            <w:fldSimple w:instr=" MERGEFIELD  Address1  \* MERGEFORMAT ">
              <w:r>
                <w:rPr>
                  <w:noProof/>
                </w:rPr>
                <w:t>«Address1»</w:t>
              </w:r>
            </w:fldSimple>
            <w:r>
              <w:br/>
            </w:r>
            <w:fldSimple w:instr=" MERGEFIELD  Address2  \* MERGEFORMAT ">
              <w:r>
                <w:rPr>
                  <w:noProof/>
                </w:rPr>
                <w:t>«Address2»</w:t>
              </w:r>
            </w:fldSimple>
          </w:p>
        </w:tc>
        <w:tc>
          <w:tcPr>
            <w:tcW w:w="3175" w:type="dxa"/>
          </w:tcPr>
          <w:p w:rsidR="000D3C1D" w:rsidRDefault="00057A81" w:rsidP="00C544EC">
            <w:pPr>
              <w:jc w:val="right"/>
              <w:rPr>
                <w:lang w:val="en-NZ" w:eastAsia="zh-CN"/>
              </w:rPr>
            </w:pPr>
            <w:r>
              <w:rPr>
                <w:noProof/>
              </w:rPr>
              <w:drawing>
                <wp:inline distT="0" distB="0" distL="0" distR="0">
                  <wp:extent cx="1529047" cy="1534139"/>
                  <wp:effectExtent l="19050" t="0" r="0" b="447675"/>
                  <wp:docPr id="4" name="Picture 23" descr="F:\Projects\ASPOSE\Demo Work\.NET Components\1263945_dinner_table_updat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F:\Projects\ASPOSE\Demo Work\.NET Components\1263945_dinner_table_updated.jpg"/>
                          <pic:cNvPicPr>
                            <a:picLocks noChangeAspect="1" noChangeArrowheads="1"/>
                          </pic:cNvPicPr>
                        </pic:nvPicPr>
                        <pic:blipFill>
                          <a:blip r:embed="rId7" cstate="print"/>
                          <a:srcRect/>
                          <a:stretch>
                            <a:fillRect/>
                          </a:stretch>
                        </pic:blipFill>
                        <pic:spPr bwMode="auto">
                          <a:xfrm>
                            <a:off x="0" y="0"/>
                            <a:ext cx="1528445" cy="1533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rsidR="00E46E93" w:rsidRDefault="00E46E93" w:rsidP="00E46E93"/>
    <w:p w:rsidR="00E46E93" w:rsidRDefault="00352905" w:rsidP="00E46E93">
      <w:r>
        <w:t xml:space="preserve">Dear </w:t>
      </w:r>
      <w:fldSimple w:instr=" MERGEFIELD  ContactName  \* MERGEFORMAT ">
        <w:r>
          <w:rPr>
            <w:noProof/>
          </w:rPr>
          <w:t>«ContactName»</w:t>
        </w:r>
      </w:fldSimple>
      <w:r w:rsidR="00E46E93">
        <w:t>:</w:t>
      </w:r>
      <w:r w:rsidR="00E46E93">
        <w:br/>
      </w:r>
    </w:p>
    <w:p w:rsidR="00E46E93" w:rsidRDefault="00E46E93" w:rsidP="00E46E93">
      <w:r>
        <w:t xml:space="preserve">You are cordially and secretly invited to a formal dinner in honor </w:t>
      </w:r>
      <w:r w:rsidR="00352905">
        <w:t>of Barry Potter on July 21, 2010</w:t>
      </w:r>
      <w:r>
        <w:t>, at 8 p.m. at the Alpine Ski House.</w:t>
      </w:r>
    </w:p>
    <w:p w:rsidR="00E46E93" w:rsidRDefault="00E46E93" w:rsidP="00E46E93">
      <w:r>
        <w:t>As you are an associate of Mr. Potter, we would like you to speak briefly about his work in the lumber industry. If this is possible, please let me know within the next week.</w:t>
      </w:r>
    </w:p>
    <w:p w:rsidR="00E46E93" w:rsidRDefault="00E46E93" w:rsidP="00E46E93">
      <w:r>
        <w:t>Please note that this is a black-tie event. RSVP with the names of those attending by July 14.</w:t>
      </w:r>
    </w:p>
    <w:p w:rsidR="00BD7008" w:rsidRDefault="00E46E93" w:rsidP="005546A6">
      <w:pPr>
        <w:spacing w:after="480"/>
      </w:pPr>
      <w:r>
        <w:t>Sincerely,</w:t>
      </w:r>
    </w:p>
    <w:tbl>
      <w:tblPr>
        <w:tblpPr w:leftFromText="181" w:rightFromText="181" w:vertAnchor="text" w:horzAnchor="page" w:tblpX="1532" w:tblpY="103"/>
        <w:tblW w:w="8562" w:type="dxa"/>
        <w:tblLayout w:type="fixed"/>
        <w:tblLook w:val="04A0" w:firstRow="1" w:lastRow="0" w:firstColumn="1" w:lastColumn="0" w:noHBand="0" w:noVBand="1"/>
      </w:tblPr>
      <w:tblGrid>
        <w:gridCol w:w="1710"/>
        <w:gridCol w:w="6852"/>
      </w:tblGrid>
      <w:tr w:rsidR="00471B23" w:rsidTr="00BA027E">
        <w:trPr>
          <w:trHeight w:val="1293"/>
        </w:trPr>
        <w:tc>
          <w:tcPr>
            <w:tcW w:w="1710" w:type="dxa"/>
            <w:tcMar>
              <w:left w:w="0" w:type="dxa"/>
            </w:tcMar>
          </w:tcPr>
          <w:p w:rsidR="00471B23" w:rsidRDefault="00057A81" w:rsidP="00471B23">
            <w:pPr>
              <w:rPr>
                <w:b/>
              </w:rPr>
            </w:pPr>
            <w:r>
              <w:rPr>
                <w:b/>
                <w:noProof/>
              </w:rPr>
              <w:drawing>
                <wp:inline distT="0" distB="0" distL="0" distR="0">
                  <wp:extent cx="1019175" cy="1085850"/>
                  <wp:effectExtent l="0" t="0" r="0" b="0"/>
                  <wp:docPr id="3" name="Picture 2" descr="MC900157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15735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85850"/>
                          </a:xfrm>
                          <a:prstGeom prst="rect">
                            <a:avLst/>
                          </a:prstGeom>
                          <a:noFill/>
                          <a:ln>
                            <a:noFill/>
                          </a:ln>
                        </pic:spPr>
                      </pic:pic>
                    </a:graphicData>
                  </a:graphic>
                </wp:inline>
              </w:drawing>
            </w:r>
          </w:p>
        </w:tc>
        <w:tc>
          <w:tcPr>
            <w:tcW w:w="6852" w:type="dxa"/>
            <w:tcMar>
              <w:left w:w="0" w:type="dxa"/>
            </w:tcMar>
          </w:tcPr>
          <w:p w:rsidR="00471B23" w:rsidRDefault="00471B23" w:rsidP="00471B23">
            <w:pPr>
              <w:spacing w:after="0"/>
            </w:pPr>
            <w:r>
              <w:rPr>
                <w:b/>
              </w:rPr>
              <w:br/>
            </w:r>
            <w:r w:rsidRPr="00F43A0A">
              <w:rPr>
                <w:b/>
              </w:rPr>
              <w:fldChar w:fldCharType="begin"/>
            </w:r>
            <w:r w:rsidRPr="00F43A0A">
              <w:rPr>
                <w:b/>
              </w:rPr>
              <w:instrText xml:space="preserve"> MERGEFIELD  MyName  \* MERGEFORMAT </w:instrText>
            </w:r>
            <w:r w:rsidRPr="00F43A0A">
              <w:rPr>
                <w:b/>
              </w:rPr>
              <w:fldChar w:fldCharType="separate"/>
            </w:r>
            <w:r w:rsidRPr="00F43A0A">
              <w:rPr>
                <w:b/>
                <w:noProof/>
              </w:rPr>
              <w:t>«MyName»</w:t>
            </w:r>
            <w:r w:rsidRPr="00F43A0A">
              <w:rPr>
                <w:b/>
              </w:rPr>
              <w:fldChar w:fldCharType="end"/>
            </w:r>
            <w:r w:rsidRPr="00F43A0A">
              <w:rPr>
                <w:b/>
              </w:rPr>
              <w:br/>
            </w:r>
            <w:fldSimple w:instr=" MERGEFIELD  MyTitle  \* MERGEFORMAT ">
              <w:r w:rsidRPr="00BD7008">
                <w:rPr>
                  <w:noProof/>
                </w:rPr>
                <w:t>«MyTitle»</w:t>
              </w:r>
            </w:fldSimple>
          </w:p>
        </w:tc>
      </w:tr>
    </w:tbl>
    <w:p w:rsidR="00BD7008" w:rsidRPr="00BD7008" w:rsidRDefault="00BD7008" w:rsidP="005546A6">
      <w:pPr>
        <w:rPr>
          <w:b/>
        </w:rPr>
      </w:pPr>
    </w:p>
    <w:sectPr w:rsidR="00BD7008" w:rsidRPr="00BD7008" w:rsidSect="0027248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709" w:footer="709" w:gutter="0"/>
      <w:pgBorders w:offsetFrom="page">
        <w:top w:val="single" w:sz="8" w:space="24" w:color="D9D9D9"/>
        <w:left w:val="single" w:sz="8" w:space="24" w:color="D9D9D9"/>
        <w:bottom w:val="single" w:sz="8" w:space="24" w:color="D9D9D9"/>
        <w:right w:val="single" w:sz="8" w:space="24" w:color="D9D9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AF9" w:rsidRDefault="00B75AF9" w:rsidP="00062541">
      <w:pPr>
        <w:spacing w:after="0" w:line="240" w:lineRule="auto"/>
      </w:pPr>
      <w:r>
        <w:separator/>
      </w:r>
    </w:p>
  </w:endnote>
  <w:endnote w:type="continuationSeparator" w:id="0">
    <w:p w:rsidR="00B75AF9" w:rsidRDefault="00B75AF9" w:rsidP="0006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E8" w:rsidRDefault="000C5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2E8" w:rsidRPr="00D3332F" w:rsidRDefault="00057A81" w:rsidP="000112E8">
    <w:pPr>
      <w:pStyle w:val="Footer"/>
      <w:tabs>
        <w:tab w:val="clear" w:pos="9360"/>
        <w:tab w:val="right" w:pos="9180"/>
      </w:tabs>
      <w:ind w:right="-58"/>
      <w:rPr>
        <w:rFonts w:ascii="Arial" w:hAnsi="Arial" w:cs="Arial"/>
        <w:color w:val="808080"/>
        <w:sz w:val="16"/>
        <w:szCs w:val="16"/>
        <w:lang w:val="en-US"/>
      </w:rPr>
    </w:pPr>
    <w:r>
      <w:rPr>
        <w:rFonts w:ascii="Arial" w:hAnsi="Arial" w:cs="Arial"/>
        <w:noProof/>
        <w:color w:val="808080"/>
        <w:sz w:val="16"/>
        <w:szCs w:val="16"/>
        <w:lang w:val="en-US" w:eastAsia="en-US"/>
      </w:rPr>
      <w:drawing>
        <wp:anchor distT="0" distB="0" distL="114300" distR="114300" simplePos="0" relativeHeight="251658240" behindDoc="1" locked="0" layoutInCell="1" allowOverlap="1">
          <wp:simplePos x="0" y="0"/>
          <wp:positionH relativeFrom="margin">
            <wp:posOffset>-1141095</wp:posOffset>
          </wp:positionH>
          <wp:positionV relativeFrom="margin">
            <wp:posOffset>7858125</wp:posOffset>
          </wp:positionV>
          <wp:extent cx="7658100" cy="1924050"/>
          <wp:effectExtent l="0" t="0" r="0" b="0"/>
          <wp:wrapNone/>
          <wp:docPr id="2"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E8" w:rsidRDefault="000C5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AF9" w:rsidRDefault="00B75AF9" w:rsidP="00062541">
      <w:pPr>
        <w:spacing w:after="0" w:line="240" w:lineRule="auto"/>
      </w:pPr>
      <w:r>
        <w:separator/>
      </w:r>
    </w:p>
  </w:footnote>
  <w:footnote w:type="continuationSeparator" w:id="0">
    <w:p w:rsidR="00B75AF9" w:rsidRDefault="00B75AF9" w:rsidP="0006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E8" w:rsidRDefault="000C5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327" w:rsidRDefault="00057A81">
    <w:pPr>
      <w:pStyle w:val="Header"/>
    </w:pPr>
    <w:r>
      <w:rPr>
        <w:noProof/>
      </w:rPr>
      <w:drawing>
        <wp:anchor distT="0" distB="0" distL="114300" distR="114300" simplePos="0" relativeHeight="251657216" behindDoc="1" locked="1" layoutInCell="1" allowOverlap="1">
          <wp:simplePos x="0" y="0"/>
          <wp:positionH relativeFrom="page">
            <wp:posOffset>-2588895</wp:posOffset>
          </wp:positionH>
          <wp:positionV relativeFrom="page">
            <wp:posOffset>0</wp:posOffset>
          </wp:positionV>
          <wp:extent cx="10149840" cy="1828800"/>
          <wp:effectExtent l="0" t="0" r="0" b="0"/>
          <wp:wrapNone/>
          <wp:docPr id="1" name="Picture 3" descr="Untitled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984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E8" w:rsidRDefault="000C59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23"/>
    <w:rsid w:val="000112E8"/>
    <w:rsid w:val="0004364E"/>
    <w:rsid w:val="00057A81"/>
    <w:rsid w:val="00062541"/>
    <w:rsid w:val="000767FF"/>
    <w:rsid w:val="000A10EA"/>
    <w:rsid w:val="000C59E8"/>
    <w:rsid w:val="000D3C1D"/>
    <w:rsid w:val="000E08A8"/>
    <w:rsid w:val="000E1B9B"/>
    <w:rsid w:val="000F420D"/>
    <w:rsid w:val="00135496"/>
    <w:rsid w:val="00136CBE"/>
    <w:rsid w:val="00156D95"/>
    <w:rsid w:val="001666DD"/>
    <w:rsid w:val="001953E6"/>
    <w:rsid w:val="001C09B3"/>
    <w:rsid w:val="001C4A65"/>
    <w:rsid w:val="00207735"/>
    <w:rsid w:val="00211361"/>
    <w:rsid w:val="00262D5C"/>
    <w:rsid w:val="00272488"/>
    <w:rsid w:val="00284644"/>
    <w:rsid w:val="002B0FE5"/>
    <w:rsid w:val="002B336C"/>
    <w:rsid w:val="002B4E99"/>
    <w:rsid w:val="00352905"/>
    <w:rsid w:val="00364DF6"/>
    <w:rsid w:val="0039664E"/>
    <w:rsid w:val="003F4DD4"/>
    <w:rsid w:val="00401123"/>
    <w:rsid w:val="0041204B"/>
    <w:rsid w:val="00434C4A"/>
    <w:rsid w:val="00457A74"/>
    <w:rsid w:val="00471B23"/>
    <w:rsid w:val="004751C0"/>
    <w:rsid w:val="0049733E"/>
    <w:rsid w:val="004B73AD"/>
    <w:rsid w:val="004C04B5"/>
    <w:rsid w:val="004E6613"/>
    <w:rsid w:val="00503CED"/>
    <w:rsid w:val="00547027"/>
    <w:rsid w:val="005546A6"/>
    <w:rsid w:val="005814C2"/>
    <w:rsid w:val="005841F9"/>
    <w:rsid w:val="00590EAE"/>
    <w:rsid w:val="00595597"/>
    <w:rsid w:val="0059579E"/>
    <w:rsid w:val="005A3608"/>
    <w:rsid w:val="005B715F"/>
    <w:rsid w:val="00627118"/>
    <w:rsid w:val="00664DB8"/>
    <w:rsid w:val="00666512"/>
    <w:rsid w:val="00682254"/>
    <w:rsid w:val="006B7D23"/>
    <w:rsid w:val="00701378"/>
    <w:rsid w:val="00730641"/>
    <w:rsid w:val="00767C34"/>
    <w:rsid w:val="007839B8"/>
    <w:rsid w:val="007B05D8"/>
    <w:rsid w:val="007C39ED"/>
    <w:rsid w:val="007D5EFC"/>
    <w:rsid w:val="007F4DD7"/>
    <w:rsid w:val="00880640"/>
    <w:rsid w:val="00882791"/>
    <w:rsid w:val="008953BA"/>
    <w:rsid w:val="008A4300"/>
    <w:rsid w:val="008C0B6D"/>
    <w:rsid w:val="008D1489"/>
    <w:rsid w:val="00937F59"/>
    <w:rsid w:val="00955D2A"/>
    <w:rsid w:val="0098371D"/>
    <w:rsid w:val="00984D22"/>
    <w:rsid w:val="00992557"/>
    <w:rsid w:val="009B027E"/>
    <w:rsid w:val="009B294D"/>
    <w:rsid w:val="00A10327"/>
    <w:rsid w:val="00A12062"/>
    <w:rsid w:val="00A42CE6"/>
    <w:rsid w:val="00A456D2"/>
    <w:rsid w:val="00A6315B"/>
    <w:rsid w:val="00AB07E5"/>
    <w:rsid w:val="00AB26C2"/>
    <w:rsid w:val="00B63AD2"/>
    <w:rsid w:val="00B75AF9"/>
    <w:rsid w:val="00BA027E"/>
    <w:rsid w:val="00BD7008"/>
    <w:rsid w:val="00BE55A8"/>
    <w:rsid w:val="00C026B7"/>
    <w:rsid w:val="00C204A4"/>
    <w:rsid w:val="00C544EC"/>
    <w:rsid w:val="00C82C88"/>
    <w:rsid w:val="00C9431F"/>
    <w:rsid w:val="00C9756D"/>
    <w:rsid w:val="00CB7CF1"/>
    <w:rsid w:val="00CD75F2"/>
    <w:rsid w:val="00CE116D"/>
    <w:rsid w:val="00CE2DD6"/>
    <w:rsid w:val="00CF261D"/>
    <w:rsid w:val="00CF5502"/>
    <w:rsid w:val="00CF7815"/>
    <w:rsid w:val="00D059EE"/>
    <w:rsid w:val="00D12D65"/>
    <w:rsid w:val="00D33D9B"/>
    <w:rsid w:val="00D4707A"/>
    <w:rsid w:val="00D7791B"/>
    <w:rsid w:val="00D97B7F"/>
    <w:rsid w:val="00DB3D18"/>
    <w:rsid w:val="00DB52EB"/>
    <w:rsid w:val="00DC0251"/>
    <w:rsid w:val="00E2109B"/>
    <w:rsid w:val="00E3710E"/>
    <w:rsid w:val="00E46E93"/>
    <w:rsid w:val="00E60395"/>
    <w:rsid w:val="00E6261B"/>
    <w:rsid w:val="00E71575"/>
    <w:rsid w:val="00E77D61"/>
    <w:rsid w:val="00F1645D"/>
    <w:rsid w:val="00F43A0A"/>
    <w:rsid w:val="00F5519A"/>
    <w:rsid w:val="00F6673F"/>
    <w:rsid w:val="00FA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B7850A-712B-479A-A1C1-8B63854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34C4A"/>
    <w:pPr>
      <w:tabs>
        <w:tab w:val="center" w:pos="4680"/>
        <w:tab w:val="right" w:pos="9360"/>
      </w:tabs>
      <w:spacing w:after="0" w:line="240" w:lineRule="auto"/>
    </w:pPr>
    <w:rPr>
      <w:rFonts w:ascii="Times New Roman" w:eastAsia="Times New Roman" w:hAnsi="Times New Roman"/>
      <w:sz w:val="24"/>
      <w:szCs w:val="24"/>
      <w:lang w:val="ru-RU" w:eastAsia="ru-RU"/>
    </w:rPr>
  </w:style>
  <w:style w:type="character" w:customStyle="1" w:styleId="FooterChar">
    <w:name w:val="Footer Char"/>
    <w:basedOn w:val="DefaultParagraphFont"/>
    <w:link w:val="Footer"/>
    <w:rsid w:val="00434C4A"/>
    <w:rPr>
      <w:rFonts w:ascii="Times New Roman" w:eastAsia="Times New Roman" w:hAnsi="Times New Roman" w:cs="Times New Roman"/>
      <w:sz w:val="24"/>
      <w:szCs w:val="24"/>
      <w:lang w:val="ru-RU" w:eastAsia="ru-RU"/>
    </w:rPr>
  </w:style>
  <w:style w:type="paragraph" w:customStyle="1" w:styleId="aspose-heading">
    <w:name w:val="aspose-heading"/>
    <w:basedOn w:val="Normal"/>
    <w:link w:val="aspose-headingChar"/>
    <w:qFormat/>
    <w:rsid w:val="00434C4A"/>
    <w:pPr>
      <w:spacing w:after="0" w:line="240" w:lineRule="auto"/>
    </w:pPr>
    <w:rPr>
      <w:rFonts w:ascii="Arial" w:eastAsia="Times New Roman" w:hAnsi="Arial" w:cs="Arial"/>
      <w:noProof/>
      <w:color w:val="FFFFFF"/>
      <w:sz w:val="36"/>
      <w:szCs w:val="40"/>
    </w:rPr>
  </w:style>
  <w:style w:type="character" w:customStyle="1" w:styleId="aspose-headingChar">
    <w:name w:val="aspose-heading Char"/>
    <w:basedOn w:val="DefaultParagraphFont"/>
    <w:link w:val="aspose-heading"/>
    <w:rsid w:val="00434C4A"/>
    <w:rPr>
      <w:rFonts w:ascii="Arial" w:eastAsia="Times New Roman" w:hAnsi="Arial" w:cs="Arial"/>
      <w:noProof/>
      <w:color w:val="FFFFFF"/>
      <w:sz w:val="36"/>
      <w:szCs w:val="40"/>
    </w:rPr>
  </w:style>
  <w:style w:type="paragraph" w:styleId="BalloonText">
    <w:name w:val="Balloon Text"/>
    <w:basedOn w:val="Normal"/>
    <w:link w:val="BalloonTextChar"/>
    <w:uiPriority w:val="99"/>
    <w:semiHidden/>
    <w:unhideWhenUsed/>
    <w:rsid w:val="006B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23"/>
    <w:rPr>
      <w:rFonts w:ascii="Tahoma" w:hAnsi="Tahoma" w:cs="Tahoma"/>
      <w:sz w:val="16"/>
      <w:szCs w:val="16"/>
    </w:rPr>
  </w:style>
  <w:style w:type="paragraph" w:customStyle="1" w:styleId="aspose-heading2">
    <w:name w:val="aspose-heading2"/>
    <w:basedOn w:val="aspose-heading"/>
    <w:rsid w:val="000A10EA"/>
    <w:pPr>
      <w:jc w:val="center"/>
    </w:pPr>
    <w:rPr>
      <w:sz w:val="48"/>
      <w:vertAlign w:val="subscript"/>
    </w:rPr>
  </w:style>
  <w:style w:type="table" w:styleId="TableGrid">
    <w:name w:val="Table Grid"/>
    <w:basedOn w:val="TableNormal"/>
    <w:uiPriority w:val="59"/>
    <w:rsid w:val="00C943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C9431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spose-Heading-Center">
    <w:name w:val="Aspose-Heading-Center"/>
    <w:basedOn w:val="Normal"/>
    <w:link w:val="Aspose-Heading-CenterChar"/>
    <w:qFormat/>
    <w:rsid w:val="00937F59"/>
    <w:pPr>
      <w:spacing w:before="80" w:after="80"/>
      <w:jc w:val="center"/>
    </w:pPr>
    <w:rPr>
      <w:rFonts w:ascii="Arial" w:hAnsi="Arial" w:cs="Arial"/>
      <w:color w:val="FFFFFF"/>
      <w:sz w:val="28"/>
      <w:szCs w:val="28"/>
    </w:rPr>
  </w:style>
  <w:style w:type="table" w:customStyle="1" w:styleId="Aspose-Table1">
    <w:name w:val="Aspose-Table1"/>
    <w:basedOn w:val="TableNormal"/>
    <w:uiPriority w:val="99"/>
    <w:qFormat/>
    <w:rsid w:val="001C4A65"/>
    <w:tblPr/>
  </w:style>
  <w:style w:type="character" w:customStyle="1" w:styleId="Aspose-Heading-CenterChar">
    <w:name w:val="Aspose-Heading-Center Char"/>
    <w:basedOn w:val="DefaultParagraphFont"/>
    <w:link w:val="Aspose-Heading-Center"/>
    <w:rsid w:val="00937F59"/>
    <w:rPr>
      <w:rFonts w:ascii="Arial" w:hAnsi="Arial" w:cs="Arial"/>
      <w:color w:val="FFFFFF"/>
      <w:sz w:val="28"/>
      <w:szCs w:val="28"/>
    </w:rPr>
  </w:style>
  <w:style w:type="table" w:customStyle="1" w:styleId="LightList-Accent11">
    <w:name w:val="Light List - Accent 11"/>
    <w:basedOn w:val="TableNormal"/>
    <w:uiPriority w:val="61"/>
    <w:rsid w:val="00DC02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semiHidden/>
    <w:unhideWhenUsed/>
    <w:rsid w:val="00A10327"/>
    <w:pPr>
      <w:tabs>
        <w:tab w:val="center" w:pos="4513"/>
        <w:tab w:val="right" w:pos="9026"/>
      </w:tabs>
    </w:pPr>
  </w:style>
  <w:style w:type="character" w:customStyle="1" w:styleId="HeaderChar">
    <w:name w:val="Header Char"/>
    <w:basedOn w:val="DefaultParagraphFont"/>
    <w:link w:val="Header"/>
    <w:uiPriority w:val="99"/>
    <w:semiHidden/>
    <w:rsid w:val="00A1032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ASPOSE\Demo%20Work\.NET%20Components\Aspose.Words\C%23\General\Tempal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B54BF3-AD03-4798-AFE4-5F909EA7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Tempalte1.dotx</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Aspose</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Aspose</dc:creator>
  <cp:keywords/>
  <cp:lastModifiedBy>Вячеслав Дерюшев</cp:lastModifiedBy>
  <cp:revision>2</cp:revision>
  <dcterms:created xsi:type="dcterms:W3CDTF">2020-07-22T08:38:00Z</dcterms:created>
  <dcterms:modified xsi:type="dcterms:W3CDTF">2020-07-22T08:38:00Z</dcterms:modified>
</cp:coreProperties>
</file>